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8839" w14:textId="77777777" w:rsidR="00E90F38" w:rsidRDefault="00B73D81">
      <w:r>
        <w:rPr>
          <w:noProof/>
          <w:color w:val="262626"/>
          <w:szCs w:val="22"/>
          <w:lang w:eastAsia="en-IN"/>
        </w:rPr>
        <w:drawing>
          <wp:anchor distT="0" distB="0" distL="114300" distR="114300" simplePos="0" relativeHeight="251708416" behindDoc="0" locked="0" layoutInCell="1" allowOverlap="1" wp14:anchorId="6ED28839" wp14:editId="6ED2883A">
            <wp:simplePos x="0" y="0"/>
            <wp:positionH relativeFrom="column">
              <wp:posOffset>4317897</wp:posOffset>
            </wp:positionH>
            <wp:positionV relativeFrom="paragraph">
              <wp:posOffset>-706300</wp:posOffset>
            </wp:positionV>
            <wp:extent cx="1963417" cy="372105"/>
            <wp:effectExtent l="0" t="0" r="0" b="8895"/>
            <wp:wrapNone/>
            <wp:docPr id="382995469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417" cy="3721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D2883A" w14:textId="77777777" w:rsidR="00E90F38" w:rsidRDefault="00B73D81">
      <w:r>
        <w:rPr>
          <w:noProof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2883C" wp14:editId="6ED2883D">
                <wp:simplePos x="0" y="0"/>
                <wp:positionH relativeFrom="margin">
                  <wp:align>left</wp:align>
                </wp:positionH>
                <wp:positionV relativeFrom="paragraph">
                  <wp:posOffset>377756</wp:posOffset>
                </wp:positionV>
                <wp:extent cx="5543549" cy="716917"/>
                <wp:effectExtent l="0" t="0" r="0" b="6983"/>
                <wp:wrapNone/>
                <wp:docPr id="92628551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49" cy="716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D2884C" w14:textId="77777777" w:rsidR="00E90F38" w:rsidRDefault="00B73D81">
                            <w:pPr>
                              <w:rPr>
                                <w:color w:val="262626"/>
                                <w:spacing w:val="80"/>
                                <w:sz w:val="72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262626"/>
                                <w:spacing w:val="80"/>
                                <w:sz w:val="72"/>
                                <w:szCs w:val="46"/>
                                <w:lang w:val="en-US"/>
                              </w:rPr>
                              <w:t>INTERNSHIP REPORT</w:t>
                            </w:r>
                          </w:p>
                          <w:p w14:paraId="6ED2884D" w14:textId="77777777" w:rsidR="00E90F38" w:rsidRDefault="00E90F38">
                            <w:pPr>
                              <w:rPr>
                                <w:color w:val="262626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2883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29.75pt;width:436.5pt;height:56.4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" filled="f" stroked="f">
                <v:textbox>
                  <w:txbxContent>
                    <w:p w14:paraId="6ED2884C" w14:textId="77777777" w:rsidR="00E90F38" w:rsidRDefault="00B73D81">
                      <w:pPr>
                        <w:rPr>
                          <w:color w:val="262626"/>
                          <w:spacing w:val="80"/>
                          <w:sz w:val="72"/>
                          <w:szCs w:val="46"/>
                          <w:lang w:val="en-US"/>
                        </w:rPr>
                      </w:pPr>
                      <w:r>
                        <w:rPr>
                          <w:color w:val="262626"/>
                          <w:spacing w:val="80"/>
                          <w:sz w:val="72"/>
                          <w:szCs w:val="46"/>
                          <w:lang w:val="en-US"/>
                        </w:rPr>
                        <w:t>INTERNSHIP REPORT</w:t>
                      </w:r>
                    </w:p>
                    <w:p w14:paraId="6ED2884D" w14:textId="77777777" w:rsidR="00E90F38" w:rsidRDefault="00E90F38">
                      <w:pPr>
                        <w:rPr>
                          <w:color w:val="262626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2883E" wp14:editId="6ED2883F">
                <wp:simplePos x="0" y="0"/>
                <wp:positionH relativeFrom="column">
                  <wp:posOffset>-301532</wp:posOffset>
                </wp:positionH>
                <wp:positionV relativeFrom="paragraph">
                  <wp:posOffset>2120274</wp:posOffset>
                </wp:positionV>
                <wp:extent cx="6442076" cy="1158243"/>
                <wp:effectExtent l="0" t="0" r="0" b="3807"/>
                <wp:wrapThrough wrapText="bothSides">
                  <wp:wrapPolygon edited="0">
                    <wp:start x="128" y="0"/>
                    <wp:lineTo x="128" y="21316"/>
                    <wp:lineTo x="21398" y="21316"/>
                    <wp:lineTo x="21398" y="0"/>
                    <wp:lineTo x="128" y="0"/>
                  </wp:wrapPolygon>
                </wp:wrapThrough>
                <wp:docPr id="10658729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076" cy="1158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D2884F" w14:textId="77777777" w:rsidR="00E90F38" w:rsidRDefault="00B73D81">
                            <w:pPr>
                              <w:pStyle w:val="DocumentTitle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/>
                                <w:sz w:val="44"/>
                                <w:szCs w:val="8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62626"/>
                                <w:sz w:val="44"/>
                                <w:szCs w:val="86"/>
                              </w:rPr>
                              <w:t>Gen-AI-Enabled Real-Time Query Resolution for Better Patient Engagement and amplified Clinical Operation</w:t>
                            </w:r>
                          </w:p>
                          <w:p w14:paraId="6ED28850" w14:textId="77777777" w:rsidR="00E90F38" w:rsidRDefault="00E90F38">
                            <w:pPr>
                              <w:rPr>
                                <w:sz w:val="52"/>
                                <w:szCs w:val="38"/>
                                <w:lang w:val="en-US"/>
                              </w:rPr>
                            </w:pPr>
                          </w:p>
                          <w:p w14:paraId="6ED28851" w14:textId="77777777" w:rsidR="00E90F38" w:rsidRDefault="00E90F38">
                            <w:pPr>
                              <w:rPr>
                                <w:b/>
                                <w:bCs/>
                                <w:color w:val="262626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883E" id="Text Box 6" o:spid="_x0000_s1027" type="#_x0000_t202" style="position:absolute;left:0;text-align:left;margin-left:-23.75pt;margin-top:166.95pt;width:507.25pt;height:9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" filled="f" stroked="f">
                <v:textbox>
                  <w:txbxContent>
                    <w:p w14:paraId="6ED2884F" w14:textId="77777777" w:rsidR="00E90F38" w:rsidRDefault="00B73D81">
                      <w:pPr>
                        <w:pStyle w:val="DocumentTitle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262626"/>
                          <w:sz w:val="44"/>
                          <w:szCs w:val="8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62626"/>
                          <w:sz w:val="44"/>
                          <w:szCs w:val="86"/>
                        </w:rPr>
                        <w:t>Gen-AI-Enabled Real-Time Query Resolution for Better Patient Engagement and amplified Clinical Operation</w:t>
                      </w:r>
                    </w:p>
                    <w:p w14:paraId="6ED28850" w14:textId="77777777" w:rsidR="00E90F38" w:rsidRDefault="00E90F38">
                      <w:pPr>
                        <w:rPr>
                          <w:sz w:val="52"/>
                          <w:szCs w:val="38"/>
                          <w:lang w:val="en-US"/>
                        </w:rPr>
                      </w:pPr>
                    </w:p>
                    <w:p w14:paraId="6ED28851" w14:textId="77777777" w:rsidR="00E90F38" w:rsidRDefault="00E90F38">
                      <w:pPr>
                        <w:rPr>
                          <w:b/>
                          <w:bCs/>
                          <w:color w:val="262626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8840" wp14:editId="6ED28841">
                <wp:simplePos x="0" y="0"/>
                <wp:positionH relativeFrom="margin">
                  <wp:align>center</wp:align>
                </wp:positionH>
                <wp:positionV relativeFrom="paragraph">
                  <wp:posOffset>4548783</wp:posOffset>
                </wp:positionV>
                <wp:extent cx="6099176" cy="3355976"/>
                <wp:effectExtent l="0" t="0" r="0" b="0"/>
                <wp:wrapThrough wrapText="bothSides">
                  <wp:wrapPolygon edited="0">
                    <wp:start x="135" y="0"/>
                    <wp:lineTo x="135" y="21457"/>
                    <wp:lineTo x="21386" y="21457"/>
                    <wp:lineTo x="21386" y="0"/>
                    <wp:lineTo x="135" y="0"/>
                  </wp:wrapPolygon>
                </wp:wrapThrough>
                <wp:docPr id="20560384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6" cy="3355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D28853" w14:textId="77777777" w:rsidR="00E90F38" w:rsidRDefault="00B73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 xml:space="preserve">Presented By – </w:t>
                            </w:r>
                          </w:p>
                          <w:p w14:paraId="6ED28854" w14:textId="77777777" w:rsidR="00E90F38" w:rsidRDefault="00B73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48"/>
                                <w:szCs w:val="48"/>
                                <w:lang w:val="en-US"/>
                              </w:rPr>
                              <w:t>Miss. Prerana Nitin Bhosale</w:t>
                            </w:r>
                          </w:p>
                          <w:p w14:paraId="6ED28855" w14:textId="77777777" w:rsidR="00E90F38" w:rsidRDefault="00B73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>S.Y M. Pharm (Pharmaceutics)</w:t>
                            </w:r>
                          </w:p>
                          <w:p w14:paraId="6ED28856" w14:textId="77777777" w:rsidR="00E90F38" w:rsidRDefault="00E90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ED28857" w14:textId="77777777" w:rsidR="00E90F38" w:rsidRDefault="00B73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>Guided By –</w:t>
                            </w:r>
                          </w:p>
                          <w:p w14:paraId="6ED28858" w14:textId="77777777" w:rsidR="00E90F38" w:rsidRDefault="00B73D8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48"/>
                                <w:szCs w:val="48"/>
                                <w:lang w:val="en-US"/>
                              </w:rPr>
                              <w:t xml:space="preserve">Dr.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48"/>
                                <w:szCs w:val="48"/>
                                <w:lang w:val="en-US"/>
                              </w:rPr>
                              <w:t>Sachin Dighe</w:t>
                            </w:r>
                          </w:p>
                          <w:p w14:paraId="6ED28859" w14:textId="77777777" w:rsidR="00E90F38" w:rsidRDefault="00B73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>Associate principal - Business Analysis</w:t>
                            </w:r>
                          </w:p>
                          <w:p w14:paraId="6ED2885A" w14:textId="77777777" w:rsidR="00E90F38" w:rsidRDefault="00E90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D2885B" w14:textId="77777777" w:rsidR="00E90F38" w:rsidRDefault="00B73D8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 xml:space="preserve">Company Name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44"/>
                                <w:szCs w:val="44"/>
                                <w:lang w:val="en-US"/>
                              </w:rPr>
                              <w:t>LTIMindtree Limited</w:t>
                            </w:r>
                          </w:p>
                          <w:p w14:paraId="6ED2885C" w14:textId="77777777" w:rsidR="00E90F38" w:rsidRDefault="00B73D8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>Internship period – 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 xml:space="preserve"> July – 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/>
                                <w:sz w:val="36"/>
                                <w:szCs w:val="36"/>
                                <w:lang w:val="en-US"/>
                              </w:rPr>
                              <w:t xml:space="preserve"> August</w:t>
                            </w:r>
                          </w:p>
                          <w:p w14:paraId="6ED2885D" w14:textId="77777777" w:rsidR="00E90F38" w:rsidRDefault="00E90F38">
                            <w:pPr>
                              <w:rPr>
                                <w:rFonts w:ascii="Calibri Light" w:hAnsi="Calibri Light"/>
                                <w:color w:val="26262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D2885E" w14:textId="77777777" w:rsidR="00E90F38" w:rsidRDefault="00E90F38">
                            <w:pPr>
                              <w:rPr>
                                <w:b/>
                                <w:bCs/>
                                <w:color w:val="262626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ED2885F" w14:textId="77777777" w:rsidR="00E90F38" w:rsidRDefault="00E90F38">
                            <w:pPr>
                              <w:rPr>
                                <w:b/>
                                <w:bCs/>
                                <w:color w:val="262626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8840" id="Text Box 13" o:spid="_x0000_s1028" type="#_x0000_t202" style="position:absolute;left:0;text-align:left;margin-left:0;margin-top:358.15pt;width:480.25pt;height:264.2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" filled="f" stroked="f">
                <v:textbox>
                  <w:txbxContent>
                    <w:p w14:paraId="6ED28853" w14:textId="77777777" w:rsidR="00E90F38" w:rsidRDefault="00B73D81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 xml:space="preserve">Presented By – </w:t>
                      </w:r>
                    </w:p>
                    <w:p w14:paraId="6ED28854" w14:textId="77777777" w:rsidR="00E90F38" w:rsidRDefault="00B73D81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48"/>
                          <w:szCs w:val="48"/>
                          <w:lang w:val="en-US"/>
                        </w:rPr>
                        <w:t>Miss. Prerana Nitin Bhosale</w:t>
                      </w:r>
                    </w:p>
                    <w:p w14:paraId="6ED28855" w14:textId="77777777" w:rsidR="00E90F38" w:rsidRDefault="00B73D81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>S.Y M. Pharm (Pharmaceutics)</w:t>
                      </w:r>
                    </w:p>
                    <w:p w14:paraId="6ED28856" w14:textId="77777777" w:rsidR="00E90F38" w:rsidRDefault="00E90F38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</w:pPr>
                    </w:p>
                    <w:p w14:paraId="6ED28857" w14:textId="77777777" w:rsidR="00E90F38" w:rsidRDefault="00B73D81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>Guided By –</w:t>
                      </w:r>
                    </w:p>
                    <w:p w14:paraId="6ED28858" w14:textId="77777777" w:rsidR="00E90F38" w:rsidRDefault="00B73D8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48"/>
                          <w:szCs w:val="48"/>
                          <w:lang w:val="en-US"/>
                        </w:rPr>
                        <w:t xml:space="preserve">Dr. </w:t>
                      </w:r>
                      <w:r>
                        <w:rPr>
                          <w:rFonts w:ascii="Times New Roman" w:hAnsi="Times New Roman" w:cs="Times New Roman"/>
                          <w:color w:val="262626"/>
                          <w:sz w:val="48"/>
                          <w:szCs w:val="48"/>
                          <w:lang w:val="en-US"/>
                        </w:rPr>
                        <w:t>Sachin Dighe</w:t>
                      </w:r>
                    </w:p>
                    <w:p w14:paraId="6ED28859" w14:textId="77777777" w:rsidR="00E90F38" w:rsidRDefault="00B73D81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>Associate principal - Business Analysis</w:t>
                      </w:r>
                    </w:p>
                    <w:p w14:paraId="6ED2885A" w14:textId="77777777" w:rsidR="00E90F38" w:rsidRDefault="00E90F38">
                      <w:pPr>
                        <w:jc w:val="center"/>
                        <w:rPr>
                          <w:rFonts w:ascii="Times New Roman" w:hAnsi="Times New Roman" w:cs="Times New Roman"/>
                          <w:color w:val="262626"/>
                          <w:sz w:val="48"/>
                          <w:szCs w:val="48"/>
                          <w:lang w:val="en-US"/>
                        </w:rPr>
                      </w:pPr>
                    </w:p>
                    <w:p w14:paraId="6ED2885B" w14:textId="77777777" w:rsidR="00E90F38" w:rsidRDefault="00B73D8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 xml:space="preserve">Company Name – </w:t>
                      </w:r>
                      <w:r>
                        <w:rPr>
                          <w:rFonts w:ascii="Times New Roman" w:hAnsi="Times New Roman" w:cs="Times New Roman"/>
                          <w:color w:val="262626"/>
                          <w:sz w:val="44"/>
                          <w:szCs w:val="44"/>
                          <w:lang w:val="en-US"/>
                        </w:rPr>
                        <w:t>LTIMindtree Limited</w:t>
                      </w:r>
                    </w:p>
                    <w:p w14:paraId="6ED2885C" w14:textId="77777777" w:rsidR="00E90F38" w:rsidRDefault="00B73D8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>Internship period – 3</w:t>
                      </w: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 xml:space="preserve"> July – 31</w:t>
                      </w: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color w:val="262626"/>
                          <w:sz w:val="36"/>
                          <w:szCs w:val="36"/>
                          <w:lang w:val="en-US"/>
                        </w:rPr>
                        <w:t xml:space="preserve"> August</w:t>
                      </w:r>
                    </w:p>
                    <w:p w14:paraId="6ED2885D" w14:textId="77777777" w:rsidR="00E90F38" w:rsidRDefault="00E90F38">
                      <w:pPr>
                        <w:rPr>
                          <w:rFonts w:ascii="Calibri Light" w:hAnsi="Calibri Light"/>
                          <w:color w:val="262626"/>
                          <w:sz w:val="28"/>
                          <w:szCs w:val="28"/>
                          <w:lang w:val="en-US"/>
                        </w:rPr>
                      </w:pPr>
                    </w:p>
                    <w:p w14:paraId="6ED2885E" w14:textId="77777777" w:rsidR="00E90F38" w:rsidRDefault="00E90F38">
                      <w:pPr>
                        <w:rPr>
                          <w:b/>
                          <w:bCs/>
                          <w:color w:val="262626"/>
                          <w:sz w:val="56"/>
                          <w:szCs w:val="56"/>
                          <w:lang w:val="en-US"/>
                        </w:rPr>
                      </w:pPr>
                    </w:p>
                    <w:p w14:paraId="6ED2885F" w14:textId="77777777" w:rsidR="00E90F38" w:rsidRDefault="00E90F38">
                      <w:pPr>
                        <w:rPr>
                          <w:b/>
                          <w:bCs/>
                          <w:color w:val="262626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ED2883B" w14:textId="77777777" w:rsidR="00E90F38" w:rsidRDefault="00B73D81">
      <w:pPr>
        <w:pageBreakBefore/>
        <w:jc w:val="left"/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During the 2-month internship at LTIMindtree Ltd, a leading technology company.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As a pharmaceutical science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student my primary objective </w:t>
      </w:r>
      <w:r>
        <w:rPr>
          <w:rFonts w:ascii="Times New Roman" w:hAnsi="Times New Roman" w:cs="Times New Roman"/>
          <w:color w:val="auto"/>
          <w:sz w:val="28"/>
          <w:szCs w:val="28"/>
        </w:rPr>
        <w:t>was to apply my background in a novel field: using generative AI.</w:t>
      </w:r>
      <w:r>
        <w:rPr>
          <w:rFonts w:ascii="Times New Roman" w:hAnsi="Times New Roman" w:cs="Times New Roman"/>
          <w:color w:val="auto"/>
          <w:sz w:val="28"/>
          <w:szCs w:val="28"/>
          <w:lang w:val="pt-BR"/>
        </w:rPr>
        <w:t xml:space="preserve"> During my internship at LTImindtree Ltd, I worked on Project entittled </w:t>
      </w:r>
      <w:r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>Gen-AI-Enabled Real-Time Query Resolution for Better Patient Engagement and amplified Clinical Operation.</w:t>
      </w:r>
    </w:p>
    <w:p w14:paraId="6ED2883C" w14:textId="77777777" w:rsidR="00E90F38" w:rsidRDefault="00E90F3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D2883D" w14:textId="77777777" w:rsidR="00E90F38" w:rsidRDefault="00B73D81">
      <w:pPr>
        <w:shd w:val="clear" w:color="auto" w:fill="FFFFFF"/>
        <w:spacing w:before="100" w:after="100"/>
        <w:jc w:val="left"/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 xml:space="preserve">My primary objective was to bridge the gap between pharmaceutical knowledge and IT expertise. </w:t>
      </w:r>
      <w:r>
        <w:rPr>
          <w:rFonts w:ascii="Times New Roman" w:hAnsi="Times New Roman" w:cs="Times New Roman"/>
          <w:color w:val="auto"/>
          <w:sz w:val="28"/>
          <w:szCs w:val="28"/>
        </w:rPr>
        <w:t>My focus was on understanding how generative AI models could be utilized in clinical trial operations to improve interactions and query resolution (</w:t>
      </w:r>
      <w:r>
        <w:rPr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FFFFFF"/>
          <w:lang w:val="en-US"/>
        </w:rPr>
        <w:t>trial methodology, Inclusion/ Exclusion. Drug regimen, trial visits)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for better patient engagement.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  <w:t xml:space="preserve"> The focus was on developing a system that would streamline the resolution of clinical queries in real time.</w:t>
      </w:r>
    </w:p>
    <w:p w14:paraId="6ED2883E" w14:textId="77777777" w:rsidR="00E90F38" w:rsidRDefault="00E90F38">
      <w:pPr>
        <w:pStyle w:val="NormalWeb"/>
        <w:rPr>
          <w:sz w:val="28"/>
          <w:szCs w:val="28"/>
        </w:rPr>
      </w:pPr>
    </w:p>
    <w:p w14:paraId="6ED2883F" w14:textId="77777777" w:rsidR="00E90F38" w:rsidRDefault="00B73D8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 Throughout the internship, I actively participated in:</w:t>
      </w:r>
    </w:p>
    <w:p w14:paraId="6ED28840" w14:textId="77777777" w:rsidR="00E90F38" w:rsidRDefault="00B73D81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Studying the basics of generative AI and its applications.</w:t>
      </w:r>
    </w:p>
    <w:p w14:paraId="6ED28841" w14:textId="77777777" w:rsidR="00E90F38" w:rsidRDefault="00B73D81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Collaborating with the team to identify potential use cases for AI-powered Q&amp;A systems.</w:t>
      </w:r>
    </w:p>
    <w:p w14:paraId="6ED28842" w14:textId="77777777" w:rsidR="00E90F38" w:rsidRDefault="00B73D81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Assisting in the preprocessing of text data for training the AI model.</w:t>
      </w:r>
    </w:p>
    <w:p w14:paraId="6ED28843" w14:textId="77777777" w:rsidR="00E90F38" w:rsidRDefault="00E90F38">
      <w:pPr>
        <w:pStyle w:val="NormalWeb"/>
        <w:ind w:left="720"/>
        <w:rPr>
          <w:sz w:val="28"/>
          <w:szCs w:val="28"/>
        </w:rPr>
      </w:pPr>
    </w:p>
    <w:p w14:paraId="6ED28844" w14:textId="77777777" w:rsidR="00E90F38" w:rsidRDefault="00B73D81">
      <w:pPr>
        <w:pStyle w:val="NormalWeb"/>
      </w:pPr>
      <w:r>
        <w:rPr>
          <w:sz w:val="28"/>
          <w:szCs w:val="28"/>
        </w:rPr>
        <w:t xml:space="preserve">One of the notable achievements during my internship was developing a prototype Q&amp;A system that used a generative AI model to provide detailed responses to queries of </w:t>
      </w:r>
      <w:r>
        <w:rPr>
          <w:rFonts w:eastAsia="Calibri"/>
          <w:color w:val="000000"/>
          <w:kern w:val="3"/>
          <w:position w:val="1"/>
          <w:sz w:val="28"/>
          <w:szCs w:val="28"/>
          <w:shd w:val="clear" w:color="auto" w:fill="FFFFFF"/>
          <w:lang w:val="en-US" w:eastAsia="en-US"/>
        </w:rPr>
        <w:t>Principle Investigator, Study Coordinator, Clinical Research Associate (CRA)</w:t>
      </w:r>
      <w:r>
        <w:rPr>
          <w:rFonts w:eastAsia="Calibri"/>
          <w:color w:val="000000"/>
          <w:kern w:val="3"/>
          <w:sz w:val="28"/>
          <w:szCs w:val="28"/>
          <w:shd w:val="clear" w:color="auto" w:fill="FFFFFF"/>
          <w:lang w:eastAsia="en-US"/>
        </w:rPr>
        <w:t>​</w:t>
      </w:r>
      <w:r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The model successfully </w:t>
      </w:r>
      <w:r>
        <w:rPr>
          <w:sz w:val="28"/>
          <w:szCs w:val="28"/>
        </w:rPr>
        <w:t>generated accurate and contextually relevant answers, demonstrating the potential of AI in supporting healthcare information dissemination.</w:t>
      </w:r>
    </w:p>
    <w:p w14:paraId="6ED28845" w14:textId="77777777" w:rsidR="00E90F38" w:rsidRDefault="00B73D8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6ED28846" w14:textId="77777777" w:rsidR="00E90F38" w:rsidRDefault="00B73D8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This internship has broadened my horizons by allowing me to bridge my pharmaceutical background with cutting-edge AI technologies. I've gained a newfound appreciation for the synergy between different fields and how AI can be harnessed to address real-world challenges. This internship highlighted the immense potential for IT solutions to enhance efficiency in the pharmaceutical domain.</w:t>
      </w:r>
    </w:p>
    <w:p w14:paraId="6ED28847" w14:textId="77777777" w:rsidR="00E90F38" w:rsidRDefault="00E90F38">
      <w:pPr>
        <w:pStyle w:val="NormalWeb"/>
        <w:rPr>
          <w:sz w:val="28"/>
          <w:szCs w:val="28"/>
        </w:rPr>
      </w:pPr>
    </w:p>
    <w:p w14:paraId="6ED28848" w14:textId="77777777" w:rsidR="00E90F38" w:rsidRDefault="00B73D81">
      <w:pPr>
        <w:pStyle w:val="NormalWeb"/>
      </w:pPr>
      <w:r>
        <w:rPr>
          <w:color w:val="000000"/>
          <w:sz w:val="28"/>
          <w:szCs w:val="28"/>
        </w:rPr>
        <w:t>My internship experience at LTIMindtree Ltd has been invaluable. It showcased the potential of applying generative AI techniques in non-traditional domains like pharmaceuticals. I'm immensely grateful for the opportunity to contribute to innovative projects and enhance my skill set in a dynamic environment.</w:t>
      </w:r>
    </w:p>
    <w:p w14:paraId="6ED28849" w14:textId="77777777" w:rsidR="00E90F38" w:rsidRDefault="00E90F38">
      <w:pPr>
        <w:spacing w:before="100" w:after="10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2884A" w14:textId="77777777" w:rsidR="00E90F38" w:rsidRDefault="00B73D81">
      <w:pPr>
        <w:spacing w:before="100" w:after="10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would like to thank Mr. Sidharth Joshi and Mr. Sachin Dighe for the support and guidance during the internship.</w:t>
      </w:r>
    </w:p>
    <w:p w14:paraId="6ED2884B" w14:textId="77777777" w:rsidR="00E90F38" w:rsidRDefault="00E90F38">
      <w:pPr>
        <w:spacing w:before="100" w:after="10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2884C" w14:textId="77777777" w:rsidR="00E90F38" w:rsidRDefault="00B73D81">
      <w:pPr>
        <w:spacing w:before="100" w:after="100"/>
        <w:ind w:left="5190"/>
        <w:jc w:val="left"/>
      </w:pPr>
      <w:r>
        <w:rPr>
          <w:rFonts w:ascii="Times New Roman" w:hAnsi="Times New Roman"/>
          <w:color w:val="000000"/>
          <w:sz w:val="28"/>
          <w:szCs w:val="28"/>
        </w:rPr>
        <w:t xml:space="preserve">             -  Prerana Nitin Bhosale.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ED2884D" w14:textId="77777777" w:rsidR="00E90F38" w:rsidRDefault="00E90F38">
      <w:pPr>
        <w:jc w:val="lef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en-IN"/>
        </w:rPr>
      </w:pPr>
    </w:p>
    <w:p w14:paraId="6ED2884E" w14:textId="77777777" w:rsidR="00E90F38" w:rsidRDefault="00E90F38">
      <w:pPr>
        <w:pStyle w:val="NormalWeb"/>
        <w:rPr>
          <w:sz w:val="28"/>
          <w:szCs w:val="28"/>
        </w:rPr>
      </w:pPr>
    </w:p>
    <w:p w14:paraId="6ED2884F" w14:textId="77777777" w:rsidR="00E90F38" w:rsidRDefault="00E90F38">
      <w:pPr>
        <w:jc w:val="left"/>
        <w:rPr>
          <w:rFonts w:ascii="Times New Roman" w:hAnsi="Times New Roman" w:cs="Times New Roman"/>
          <w:bCs/>
          <w:sz w:val="28"/>
          <w:szCs w:val="28"/>
          <w:lang w:val="pt-BR"/>
        </w:rPr>
      </w:pPr>
    </w:p>
    <w:p w14:paraId="6ED28850" w14:textId="77777777" w:rsidR="00E90F38" w:rsidRDefault="00E90F38">
      <w:pPr>
        <w:tabs>
          <w:tab w:val="right" w:pos="9029"/>
        </w:tabs>
        <w:rPr>
          <w:rFonts w:ascii="Times New Roman" w:hAnsi="Times New Roman" w:cs="Times New Roman"/>
          <w:sz w:val="28"/>
          <w:szCs w:val="28"/>
          <w:lang w:val="pt-BR"/>
        </w:rPr>
      </w:pPr>
    </w:p>
    <w:p w14:paraId="6ED28851" w14:textId="77777777" w:rsidR="00E90F38" w:rsidRDefault="00E90F38">
      <w:pPr>
        <w:pageBreakBefore/>
        <w:jc w:val="left"/>
        <w:rPr>
          <w:rFonts w:ascii="Times New Roman" w:hAnsi="Times New Roman" w:cs="Times New Roman"/>
          <w:sz w:val="28"/>
          <w:szCs w:val="28"/>
          <w:lang w:val="pt-BR"/>
        </w:rPr>
      </w:pPr>
    </w:p>
    <w:p w14:paraId="6ED28852" w14:textId="77777777" w:rsidR="00E90F38" w:rsidRDefault="00E90F38">
      <w:pPr>
        <w:tabs>
          <w:tab w:val="right" w:pos="9029"/>
        </w:tabs>
        <w:rPr>
          <w:rFonts w:ascii="Times New Roman" w:hAnsi="Times New Roman" w:cs="Times New Roman"/>
          <w:sz w:val="28"/>
          <w:szCs w:val="28"/>
          <w:lang w:val="pt-BR"/>
        </w:rPr>
      </w:pPr>
    </w:p>
    <w:p w14:paraId="6ED28853" w14:textId="77777777" w:rsidR="00E90F38" w:rsidRDefault="00E90F38">
      <w:pPr>
        <w:tabs>
          <w:tab w:val="right" w:pos="9029"/>
        </w:tabs>
        <w:rPr>
          <w:szCs w:val="18"/>
          <w:lang w:val="pt-BR"/>
        </w:rPr>
      </w:pPr>
    </w:p>
    <w:p w14:paraId="6ED28854" w14:textId="77777777" w:rsidR="00E90F38" w:rsidRDefault="00E90F38">
      <w:pPr>
        <w:pStyle w:val="BodyText"/>
        <w:ind w:left="360"/>
        <w:rPr>
          <w:rFonts w:cs="Calibri"/>
          <w:color w:val="000000"/>
        </w:rPr>
      </w:pPr>
    </w:p>
    <w:p w14:paraId="6ED28855" w14:textId="77777777" w:rsidR="00E90F38" w:rsidRDefault="00E90F38">
      <w:pPr>
        <w:pStyle w:val="BodyText"/>
        <w:ind w:left="360"/>
      </w:pPr>
    </w:p>
    <w:p w14:paraId="6ED28856" w14:textId="77777777" w:rsidR="00E90F38" w:rsidRDefault="00E90F38">
      <w:pPr>
        <w:pStyle w:val="BodyText"/>
        <w:ind w:left="360"/>
        <w:rPr>
          <w:rFonts w:cs="Calibri"/>
          <w:color w:val="000000"/>
        </w:rPr>
      </w:pPr>
    </w:p>
    <w:sectPr w:rsidR="00E90F38">
      <w:headerReference w:type="default" r:id="rId8"/>
      <w:footerReference w:type="default" r:id="rId9"/>
      <w:headerReference w:type="first" r:id="rId10"/>
      <w:pgSz w:w="11900" w:h="16840"/>
      <w:pgMar w:top="1696" w:right="1440" w:bottom="1440" w:left="1440" w:header="72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8846" w14:textId="77777777" w:rsidR="00B73D81" w:rsidRDefault="00B73D81">
      <w:r>
        <w:separator/>
      </w:r>
    </w:p>
  </w:endnote>
  <w:endnote w:type="continuationSeparator" w:id="0">
    <w:p w14:paraId="6ED28848" w14:textId="77777777" w:rsidR="00B73D81" w:rsidRDefault="00B7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884C" w14:textId="77777777" w:rsidR="00B73D81" w:rsidRDefault="00B73D81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D28848" wp14:editId="6ED28849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TopAndBottom/>
              <wp:docPr id="112227761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D28851" w14:textId="77777777" w:rsidR="00B73D81" w:rsidRDefault="00B73D8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288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-51.2pt;margin-top:.05pt;width:0;height:0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" filled="f" stroked="f">
              <v:textbox style="mso-fit-shape-to-text:t" inset="0,0,0,0">
                <w:txbxContent>
                  <w:p w14:paraId="6ED28851" w14:textId="77777777" w:rsidR="00B73D81" w:rsidRDefault="00B73D8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D2884A" wp14:editId="6ED2884B">
              <wp:simplePos x="0" y="0"/>
              <wp:positionH relativeFrom="column">
                <wp:posOffset>885825</wp:posOffset>
              </wp:positionH>
              <wp:positionV relativeFrom="paragraph">
                <wp:posOffset>9528</wp:posOffset>
              </wp:positionV>
              <wp:extent cx="4224656" cy="454027"/>
              <wp:effectExtent l="0" t="0" r="0" b="3173"/>
              <wp:wrapNone/>
              <wp:docPr id="186687694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4656" cy="454027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D28853" w14:textId="77777777" w:rsidR="00B73D81" w:rsidRDefault="00B73D81">
                          <w:pPr>
                            <w:jc w:val="center"/>
                          </w:pPr>
                          <w: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6ED28854" w14:textId="77777777" w:rsidR="00B73D81" w:rsidRDefault="00B73D81">
                          <w:pPr>
                            <w:jc w:val="center"/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D2884A" id="Text Box 14" o:spid="_x0000_s1032" type="#_x0000_t202" style="position:absolute;left:0;text-align:left;margin-left:69.75pt;margin-top:.75pt;width:332.65pt;height:3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" filled="f" stroked="f">
              <v:textbox>
                <w:txbxContent>
                  <w:p w14:paraId="6ED28853" w14:textId="77777777" w:rsidR="00B73D81" w:rsidRDefault="00B73D81">
                    <w:pPr>
                      <w:jc w:val="center"/>
                    </w:pPr>
                    <w:r>
                      <w:rPr>
                        <w:color w:val="7F7F7F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6ED28854" w14:textId="77777777" w:rsidR="00B73D81" w:rsidRDefault="00B73D81">
                    <w:pPr>
                      <w:jc w:val="center"/>
                      <w:rPr>
                        <w:color w:val="7F7F7F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8842" w14:textId="77777777" w:rsidR="00B73D81" w:rsidRDefault="00B73D81">
      <w:r>
        <w:separator/>
      </w:r>
    </w:p>
  </w:footnote>
  <w:footnote w:type="continuationSeparator" w:id="0">
    <w:p w14:paraId="6ED28844" w14:textId="77777777" w:rsidR="00B73D81" w:rsidRDefault="00B73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884A" w14:textId="77777777" w:rsidR="00B73D81" w:rsidRDefault="00B73D81">
    <w:pPr>
      <w:pStyle w:val="Header"/>
    </w:pPr>
    <w:r>
      <w:rPr>
        <w:noProof/>
        <w:color w:val="262626"/>
        <w:szCs w:val="22"/>
        <w:lang w:eastAsia="en-IN"/>
      </w:rPr>
      <w:drawing>
        <wp:anchor distT="0" distB="0" distL="114300" distR="114300" simplePos="0" relativeHeight="251661312" behindDoc="0" locked="0" layoutInCell="1" allowOverlap="1" wp14:anchorId="6ED28842" wp14:editId="6ED28843">
          <wp:simplePos x="0" y="0"/>
          <wp:positionH relativeFrom="column">
            <wp:posOffset>4716146</wp:posOffset>
          </wp:positionH>
          <wp:positionV relativeFrom="paragraph">
            <wp:posOffset>-30476</wp:posOffset>
          </wp:positionV>
          <wp:extent cx="990569" cy="187890"/>
          <wp:effectExtent l="0" t="0" r="31" b="2610"/>
          <wp:wrapNone/>
          <wp:docPr id="716973942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569" cy="1878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28844" wp14:editId="6ED28845">
              <wp:simplePos x="0" y="0"/>
              <wp:positionH relativeFrom="column">
                <wp:posOffset>-12527</wp:posOffset>
              </wp:positionH>
              <wp:positionV relativeFrom="paragraph">
                <wp:posOffset>-106472</wp:posOffset>
              </wp:positionV>
              <wp:extent cx="3293111" cy="262890"/>
              <wp:effectExtent l="0" t="0" r="0" b="3810"/>
              <wp:wrapNone/>
              <wp:docPr id="97694640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111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D2884C" w14:textId="77777777" w:rsidR="00B73D81" w:rsidRDefault="00B73D81">
                          <w:pP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proofErr w:type="gramStart"/>
                          <w: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>&gt;  -</w:t>
                          </w:r>
                          <w:proofErr w:type="gramEnd"/>
                          <w: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6ED2884D" w14:textId="77777777" w:rsidR="00B73D81" w:rsidRDefault="00B73D81">
                          <w:pP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2884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left:0;text-align:left;margin-left:-1pt;margin-top:-8.4pt;width:259.3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" filled="f" stroked="f">
              <v:textbox>
                <w:txbxContent>
                  <w:p w14:paraId="6ED2884C" w14:textId="77777777" w:rsidR="00B73D81" w:rsidRDefault="00B73D81">
                    <w:pPr>
                      <w:rPr>
                        <w:color w:val="7F7F7F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proofErr w:type="gramStart"/>
                    <w:r>
                      <w:rPr>
                        <w:color w:val="7F7F7F"/>
                        <w:sz w:val="16"/>
                        <w:szCs w:val="16"/>
                        <w:lang w:val="en-US"/>
                      </w:rPr>
                      <w:t>&gt;  -</w:t>
                    </w:r>
                    <w:proofErr w:type="gramEnd"/>
                    <w:r>
                      <w:rPr>
                        <w:color w:val="7F7F7F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6ED2884D" w14:textId="77777777" w:rsidR="00B73D81" w:rsidRDefault="00B73D81">
                    <w:pPr>
                      <w:rPr>
                        <w:color w:val="7F7F7F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D28846" wp14:editId="6ED28847">
              <wp:simplePos x="0" y="0"/>
              <wp:positionH relativeFrom="column">
                <wp:posOffset>-12847</wp:posOffset>
              </wp:positionH>
              <wp:positionV relativeFrom="paragraph">
                <wp:posOffset>80640</wp:posOffset>
              </wp:positionV>
              <wp:extent cx="1644018" cy="299722"/>
              <wp:effectExtent l="0" t="0" r="0" b="5078"/>
              <wp:wrapNone/>
              <wp:docPr id="1397129843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018" cy="29972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D2884F" w14:textId="77777777" w:rsidR="00B73D81" w:rsidRDefault="00B73D81">
                          <w:pPr>
                            <w:jc w:val="left"/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D28846" id="Text Box 40" o:spid="_x0000_s1030" type="#_x0000_t202" style="position:absolute;left:0;text-align:left;margin-left:-1pt;margin-top:6.35pt;width:129.45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" filled="f" stroked="f">
              <v:textbox>
                <w:txbxContent>
                  <w:p w14:paraId="6ED2884F" w14:textId="77777777" w:rsidR="00B73D81" w:rsidRDefault="00B73D81">
                    <w:pPr>
                      <w:jc w:val="left"/>
                      <w:rPr>
                        <w:color w:val="7F7F7F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884E" w14:textId="77777777" w:rsidR="00B73D81" w:rsidRDefault="00B73D81">
    <w:pPr>
      <w:pStyle w:val="Header"/>
    </w:pPr>
  </w:p>
  <w:p w14:paraId="6ED2884F" w14:textId="77777777" w:rsidR="00B73D81" w:rsidRDefault="00B73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96B"/>
    <w:multiLevelType w:val="multilevel"/>
    <w:tmpl w:val="DAAC7816"/>
    <w:styleLink w:val="WWOutlineListStyle1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393184"/>
    <w:multiLevelType w:val="multilevel"/>
    <w:tmpl w:val="C4EAD130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D46DCF"/>
    <w:multiLevelType w:val="multilevel"/>
    <w:tmpl w:val="F3D016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B200C6F"/>
    <w:multiLevelType w:val="multilevel"/>
    <w:tmpl w:val="7F12768C"/>
    <w:styleLink w:val="LFO11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B7A7BE9"/>
    <w:multiLevelType w:val="multilevel"/>
    <w:tmpl w:val="EC3A14BA"/>
    <w:styleLink w:val="LFO16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655F2E77"/>
    <w:multiLevelType w:val="multilevel"/>
    <w:tmpl w:val="9C946E3E"/>
    <w:styleLink w:val="LFO15"/>
    <w:lvl w:ilvl="0">
      <w:numFmt w:val="bullet"/>
      <w:pStyle w:val="ListBullet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836463413">
    <w:abstractNumId w:val="0"/>
  </w:num>
  <w:num w:numId="2" w16cid:durableId="1736194920">
    <w:abstractNumId w:val="1"/>
  </w:num>
  <w:num w:numId="3" w16cid:durableId="823543324">
    <w:abstractNumId w:val="3"/>
  </w:num>
  <w:num w:numId="4" w16cid:durableId="1780679030">
    <w:abstractNumId w:val="5"/>
  </w:num>
  <w:num w:numId="5" w16cid:durableId="955018415">
    <w:abstractNumId w:val="4"/>
  </w:num>
  <w:num w:numId="6" w16cid:durableId="27271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0F38"/>
    <w:rsid w:val="00B73D81"/>
    <w:rsid w:val="00E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D28839"/>
  <w15:docId w15:val="{DFA41DF6-39D0-415A-A71A-05497036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="Calibri" w:hAnsi="Frutiger LT Pro 55 Roman" w:cs="Mangal (Body CS)"/>
        <w:kern w:val="3"/>
        <w:sz w:val="24"/>
        <w:szCs w:val="24"/>
        <w:lang w:val="en-IN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color w:val="595959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120" w:after="360"/>
      <w:outlineLvl w:val="0"/>
    </w:pPr>
    <w:rPr>
      <w:rFonts w:ascii="Frutiger LT Pro 65 Bold" w:eastAsia="MS Gothic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MS Gothic" w:cs="Mangal"/>
      <w:b/>
      <w:bCs/>
      <w:color w:val="404040"/>
      <w:sz w:val="28"/>
      <w:szCs w:val="2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rFonts w:eastAsia="MS Gothic" w:cs="Mangal"/>
      <w:b/>
      <w:bCs/>
      <w:szCs w:val="22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="MS Gothic" w:cs="Mangal"/>
      <w:b/>
      <w:bCs/>
      <w:iCs/>
      <w:color w:val="000000"/>
      <w:szCs w:val="22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eastAsia="MS Gothic" w:cs="Mangal"/>
      <w:color w:val="1F3763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eastAsia="MS Gothic" w:cs="Mangal"/>
      <w:i/>
      <w:iCs/>
      <w:color w:val="1F3763"/>
      <w:szCs w:val="22"/>
      <w:lang w:val="en-US"/>
    </w:rPr>
  </w:style>
  <w:style w:type="paragraph" w:styleId="Heading7">
    <w:name w:val="heading 7"/>
    <w:basedOn w:val="Normal"/>
    <w:next w:val="Normal"/>
    <w:autoRedefine/>
    <w:pPr>
      <w:keepNext/>
      <w:keepLines/>
      <w:numPr>
        <w:ilvl w:val="6"/>
        <w:numId w:val="1"/>
      </w:numPr>
      <w:spacing w:before="200"/>
      <w:outlineLvl w:val="6"/>
    </w:pPr>
    <w:rPr>
      <w:rFonts w:eastAsia="MS Gothic" w:cs="Mangal"/>
      <w:i/>
      <w:iCs/>
      <w:szCs w:val="22"/>
      <w:lang w:val="en-US"/>
    </w:rPr>
  </w:style>
  <w:style w:type="paragraph" w:styleId="Heading8">
    <w:name w:val="heading 8"/>
    <w:basedOn w:val="Normal"/>
    <w:next w:val="Normal"/>
    <w:autoRedefine/>
    <w:pPr>
      <w:keepNext/>
      <w:keepLines/>
      <w:numPr>
        <w:ilvl w:val="7"/>
        <w:numId w:val="1"/>
      </w:numPr>
      <w:spacing w:before="200"/>
      <w:outlineLvl w:val="7"/>
    </w:pPr>
    <w:rPr>
      <w:rFonts w:eastAsia="MS Gothic" w:cs="Mangal"/>
      <w:sz w:val="20"/>
      <w:szCs w:val="20"/>
      <w:lang w:val="en-US"/>
    </w:rPr>
  </w:style>
  <w:style w:type="paragraph" w:styleId="Heading9">
    <w:name w:val="heading 9"/>
    <w:basedOn w:val="Normal"/>
    <w:next w:val="Normal"/>
    <w:autoRedefine/>
    <w:pPr>
      <w:keepNext/>
      <w:keepLines/>
      <w:numPr>
        <w:ilvl w:val="8"/>
        <w:numId w:val="1"/>
      </w:numPr>
      <w:spacing w:before="200"/>
      <w:outlineLvl w:val="8"/>
    </w:pPr>
    <w:rPr>
      <w:rFonts w:eastAsia="MS Gothic" w:cs="Mangal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autoRedefine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rPr>
      <w:rFonts w:ascii="Frutiger LT Pro 45 Light" w:hAnsi="Frutiger LT Pro 45 Light"/>
      <w:b w:val="0"/>
      <w:i w:val="0"/>
      <w:color w:val="404040"/>
      <w:sz w:val="16"/>
    </w:rPr>
  </w:style>
  <w:style w:type="paragraph" w:styleId="NoSpacing">
    <w:name w:val="No Spacing"/>
    <w:pPr>
      <w:suppressAutoHyphens/>
    </w:pPr>
    <w:rPr>
      <w:rFonts w:eastAsia="MS Mincho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rPr>
      <w:rFonts w:ascii="Frutiger LT Pro 45 Light" w:eastAsia="MS Mincho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rPr>
      <w:rFonts w:ascii="Frutiger LT Pro 65 Bold" w:eastAsia="MS Gothic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rPr>
      <w:rFonts w:eastAsia="MS Gothic" w:cs="Mangal"/>
      <w:b/>
      <w:bCs/>
      <w:color w:val="404040"/>
      <w:sz w:val="28"/>
      <w:szCs w:val="26"/>
      <w:lang w:val="en-US"/>
    </w:rPr>
  </w:style>
  <w:style w:type="character" w:customStyle="1" w:styleId="Heading3Char">
    <w:name w:val="Heading 3 Char"/>
    <w:basedOn w:val="DefaultParagraphFont"/>
    <w:rPr>
      <w:rFonts w:ascii="Frutiger LT Pro 45 Light" w:eastAsia="MS Gothic" w:hAnsi="Frutiger LT Pro 45 Light" w:cs="Mangal"/>
      <w:b/>
      <w:bCs/>
      <w:i w:val="0"/>
      <w:color w:val="595959"/>
      <w:szCs w:val="22"/>
      <w:lang w:val="en-US"/>
    </w:rPr>
  </w:style>
  <w:style w:type="character" w:customStyle="1" w:styleId="Heading4Char">
    <w:name w:val="Heading 4 Char"/>
    <w:basedOn w:val="DefaultParagraphFont"/>
    <w:rPr>
      <w:rFonts w:ascii="Frutiger LT Pro 45 Light" w:eastAsia="MS Gothic" w:hAnsi="Frutiger LT Pro 45 Light" w:cs="Mangal"/>
      <w:b/>
      <w:bCs/>
      <w:i w:val="0"/>
      <w:iCs/>
      <w:color w:val="000000"/>
      <w:sz w:val="22"/>
      <w:szCs w:val="22"/>
      <w:lang w:val="en-US"/>
    </w:rPr>
  </w:style>
  <w:style w:type="character" w:customStyle="1" w:styleId="Heading5Char">
    <w:name w:val="Heading 5 Char"/>
    <w:basedOn w:val="DefaultParagraphFont"/>
    <w:rPr>
      <w:rFonts w:ascii="Frutiger LT Pro 45 Light" w:eastAsia="MS Gothic" w:hAnsi="Frutiger LT Pro 45 Light" w:cs="Mangal"/>
      <w:b w:val="0"/>
      <w:i w:val="0"/>
      <w:color w:val="1F3763"/>
      <w:sz w:val="22"/>
      <w:szCs w:val="22"/>
      <w:lang w:val="en-US"/>
    </w:rPr>
  </w:style>
  <w:style w:type="character" w:customStyle="1" w:styleId="Heading6Char">
    <w:name w:val="Heading 6 Char"/>
    <w:basedOn w:val="DefaultParagraphFont"/>
    <w:rPr>
      <w:rFonts w:ascii="Frutiger LT Pro 45 Light" w:eastAsia="MS Gothic" w:hAnsi="Frutiger LT Pro 45 Light" w:cs="Mangal"/>
      <w:b w:val="0"/>
      <w:i/>
      <w:iCs/>
      <w:color w:val="1F3763"/>
      <w:sz w:val="22"/>
      <w:szCs w:val="22"/>
      <w:lang w:val="en-US"/>
    </w:rPr>
  </w:style>
  <w:style w:type="character" w:customStyle="1" w:styleId="Heading7Char">
    <w:name w:val="Heading 7 Char"/>
    <w:basedOn w:val="DefaultParagraphFont"/>
    <w:rPr>
      <w:rFonts w:ascii="Frutiger LT Pro 45 Light" w:eastAsia="MS Gothic" w:hAnsi="Frutiger LT Pro 45 Light" w:cs="Mangal"/>
      <w:b w:val="0"/>
      <w:i/>
      <w:iCs/>
      <w:color w:val="404040"/>
      <w:sz w:val="22"/>
      <w:szCs w:val="22"/>
      <w:lang w:val="en-US"/>
    </w:rPr>
  </w:style>
  <w:style w:type="character" w:customStyle="1" w:styleId="Heading8Char">
    <w:name w:val="Heading 8 Char"/>
    <w:basedOn w:val="DefaultParagraphFont"/>
    <w:rPr>
      <w:rFonts w:ascii="Frutiger LT Pro 45 Light" w:eastAsia="MS Gothic" w:hAnsi="Frutiger LT Pro 45 Light" w:cs="Mangal"/>
      <w:b w:val="0"/>
      <w:i w:val="0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rPr>
      <w:rFonts w:ascii="Frutiger LT Pro 45 Light" w:eastAsia="MS Gothic" w:hAnsi="Frutiger LT Pro 45 Light" w:cs="Mangal"/>
      <w:b w:val="0"/>
      <w:i/>
      <w:iCs/>
      <w:color w:val="404040"/>
      <w:sz w:val="20"/>
      <w:szCs w:val="20"/>
      <w:lang w:val="en-US"/>
    </w:rPr>
  </w:style>
  <w:style w:type="paragraph" w:styleId="ListParagraph">
    <w:name w:val="List Paragraph"/>
    <w:basedOn w:val="Normal"/>
    <w:autoRedefine/>
    <w:pPr>
      <w:spacing w:after="120"/>
      <w:ind w:left="720"/>
      <w:contextualSpacing/>
    </w:pPr>
    <w:rPr>
      <w:rFonts w:ascii="Frutiger LT Pro 45 Light" w:hAnsi="Frutiger LT Pro 45 Light" w:cs="Times New Roman"/>
      <w:color w:val="262626"/>
      <w:szCs w:val="22"/>
      <w:lang w:val="en-US"/>
    </w:rPr>
  </w:style>
  <w:style w:type="paragraph" w:styleId="CommentText">
    <w:name w:val="annotation text"/>
    <w:basedOn w:val="Normal"/>
    <w:autoRedefine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rPr>
      <w:rFonts w:ascii="Frutiger LT Pro 45 Light" w:eastAsia="Times New Roman" w:hAnsi="Frutiger LT Pro 45 Light" w:cs="Arial"/>
      <w:b/>
      <w:bCs/>
      <w:i w:val="0"/>
      <w:color w:val="404040"/>
      <w:sz w:val="18"/>
      <w:szCs w:val="18"/>
      <w:lang w:val="en-US"/>
    </w:rPr>
  </w:style>
  <w:style w:type="paragraph" w:customStyle="1" w:styleId="normal2">
    <w:name w:val="normal2"/>
    <w:basedOn w:val="CommentText"/>
    <w:rPr>
      <w:b w:val="0"/>
      <w:bCs w:val="0"/>
    </w:rPr>
  </w:style>
  <w:style w:type="paragraph" w:styleId="BodyText2">
    <w:name w:val="Body Text 2"/>
    <w:basedOn w:val="Normal"/>
    <w:autoRedefine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autoRedefine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rPr>
      <w:rFonts w:ascii="Frutiger LT Pro 45 Light" w:eastAsia="Times New Roman" w:hAnsi="Frutiger LT Pro 45 Light" w:cs="Arial"/>
      <w:b/>
      <w:bCs/>
      <w:i w:val="0"/>
      <w:color w:val="404040"/>
      <w:sz w:val="20"/>
      <w:szCs w:val="20"/>
      <w:lang w:val="en-US"/>
    </w:rPr>
  </w:style>
  <w:style w:type="paragraph" w:styleId="BodyText">
    <w:name w:val="Body Text"/>
    <w:basedOn w:val="Normal"/>
    <w:autoRedefine/>
    <w:pPr>
      <w:spacing w:after="120"/>
    </w:pPr>
  </w:style>
  <w:style w:type="character" w:customStyle="1" w:styleId="BodyTextChar">
    <w:name w:val="Body Text Char"/>
    <w:basedOn w:val="DefaultParagraphFont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pPr>
      <w:suppressAutoHyphens/>
      <w:autoSpaceDE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autoRedefine/>
    <w:pPr>
      <w:spacing w:after="120"/>
    </w:pPr>
    <w:rPr>
      <w:rFonts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rPr>
      <w:rFonts w:ascii="Frutiger LT Pro 45 Light" w:eastAsia="Calibri" w:hAnsi="Frutiger LT Pro 45 Light" w:cs="Times New Roman"/>
      <w:b w:val="0"/>
      <w:i w:val="0"/>
      <w:color w:val="404040"/>
      <w:sz w:val="16"/>
      <w:szCs w:val="16"/>
      <w:lang w:val="en-US"/>
    </w:rPr>
  </w:style>
  <w:style w:type="character" w:styleId="Hyperlink">
    <w:name w:val="Hyperlink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szCs w:val="28"/>
      <w:lang w:val="en-US"/>
    </w:rPr>
  </w:style>
  <w:style w:type="paragraph" w:styleId="TOAHeading">
    <w:name w:val="toa heading"/>
    <w:basedOn w:val="Normal"/>
    <w:next w:val="Normal"/>
    <w:autoRedefine/>
    <w:pPr>
      <w:ind w:right="-601"/>
      <w:jc w:val="left"/>
    </w:pPr>
    <w:rPr>
      <w:rFonts w:eastAsia="Batang" w:cs="Times New Roman"/>
      <w:b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pPr>
      <w:spacing w:before="240" w:after="0"/>
    </w:pPr>
    <w:rPr>
      <w:rFonts w:ascii="Frutiger LT Pro 55 Roman" w:hAnsi="Frutiger LT Pro 55 Roman"/>
      <w:b w:val="0"/>
      <w:bCs w:val="0"/>
      <w:color w:val="2F5496"/>
      <w:szCs w:val="32"/>
      <w:lang w:val="en-IN"/>
    </w:rPr>
  </w:style>
  <w:style w:type="paragraph" w:customStyle="1" w:styleId="BulletedTableText">
    <w:name w:val="Bulleted_Table_Text"/>
    <w:basedOn w:val="Normal"/>
    <w:autoRedefine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autoRedefine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Frutiger LT Pro 45 Light" w:hAnsi="Frutiger LT Pro 45 Light" w:cs="Segoe UI"/>
      <w:b w:val="0"/>
      <w:i w:val="0"/>
      <w:color w:val="404040"/>
      <w:sz w:val="18"/>
      <w:szCs w:val="18"/>
    </w:rPr>
  </w:style>
  <w:style w:type="paragraph" w:customStyle="1" w:styleId="paragraph">
    <w:name w:val="paragraph"/>
    <w:basedOn w:val="Normal"/>
    <w:autoRedefine/>
    <w:pPr>
      <w:spacing w:before="100" w:after="100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rPr>
      <w:rFonts w:ascii="Frutiger LT Pro 65 Bold" w:hAnsi="Frutiger LT Pro 65 Bold"/>
      <w:b/>
      <w:color w:val="FFFFFF"/>
      <w:sz w:val="72"/>
      <w:szCs w:val="94"/>
    </w:rPr>
  </w:style>
  <w:style w:type="paragraph" w:styleId="Title">
    <w:name w:val="Title"/>
    <w:basedOn w:val="Normal"/>
    <w:next w:val="Normal"/>
    <w:uiPriority w:val="10"/>
    <w:qFormat/>
    <w:pPr>
      <w:spacing w:before="240" w:after="240"/>
      <w:contextualSpacing/>
    </w:pPr>
    <w:rPr>
      <w:rFonts w:eastAsia="MS Gothic" w:cs="Mangal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Frutiger LT Pro 45 Light" w:eastAsia="MS Gothic" w:hAnsi="Frutiger LT Pro 45 Light" w:cs="Mangal"/>
      <w:b w:val="0"/>
      <w:i w:val="0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120" w:after="160"/>
    </w:pPr>
    <w:rPr>
      <w:rFonts w:eastAsia="MS Mincho" w:cs="Mangal"/>
      <w:color w:val="5A5A5A"/>
      <w:spacing w:val="15"/>
      <w:szCs w:val="22"/>
    </w:rPr>
  </w:style>
  <w:style w:type="character" w:customStyle="1" w:styleId="SubtitleChar">
    <w:name w:val="Subtitle Char"/>
    <w:basedOn w:val="DefaultParagraphFont"/>
    <w:rPr>
      <w:rFonts w:ascii="Frutiger LT Pro 45 Light" w:eastAsia="MS Mincho" w:hAnsi="Frutiger LT Pro 45 Light" w:cs="Mangal"/>
      <w:b w:val="0"/>
      <w:i w:val="0"/>
      <w:color w:val="5A5A5A"/>
      <w:spacing w:val="15"/>
      <w:sz w:val="22"/>
      <w:szCs w:val="22"/>
    </w:rPr>
  </w:style>
  <w:style w:type="character" w:styleId="SubtleEmphasis">
    <w:name w:val="Subtle Emphasis"/>
    <w:basedOn w:val="DefaultParagraphFont"/>
    <w:rPr>
      <w:rFonts w:ascii="Frutiger LT Pro 45 Light" w:hAnsi="Frutiger LT Pro 45 Light"/>
      <w:b w:val="0"/>
      <w:i/>
      <w:iCs/>
      <w:color w:val="404040"/>
    </w:rPr>
  </w:style>
  <w:style w:type="character" w:styleId="IntenseEmphasis">
    <w:name w:val="Intense Emphasis"/>
    <w:basedOn w:val="DefaultParagraphFont"/>
    <w:rPr>
      <w:rFonts w:ascii="Frutiger LT Pro 45 Light" w:hAnsi="Frutiger LT Pro 45 Light"/>
      <w:b w:val="0"/>
      <w:i/>
      <w:iCs/>
      <w:color w:val="4472C4"/>
    </w:rPr>
  </w:style>
  <w:style w:type="character" w:styleId="Strong">
    <w:name w:val="Strong"/>
    <w:basedOn w:val="DefaultParagraphFont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autoRedefine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rPr>
      <w:rFonts w:ascii="Frutiger LT Pro 45 Light" w:hAnsi="Frutiger LT Pro 45 Light"/>
      <w:b w:val="0"/>
      <w:i/>
      <w:iCs/>
      <w:color w:val="404040"/>
    </w:rPr>
  </w:style>
  <w:style w:type="character" w:styleId="SubtleReference">
    <w:name w:val="Subtle Reference"/>
    <w:basedOn w:val="DefaultParagraphFont"/>
    <w:rPr>
      <w:rFonts w:ascii="Frutiger LT Pro 45 Light" w:hAnsi="Frutiger LT Pro 45 Light"/>
      <w:b w:val="0"/>
      <w:i w:val="0"/>
      <w:smallCaps/>
      <w:color w:val="5A5A5A"/>
    </w:rPr>
  </w:style>
  <w:style w:type="character" w:styleId="IntenseReference">
    <w:name w:val="Intense Reference"/>
    <w:basedOn w:val="DefaultParagraphFont"/>
    <w:rPr>
      <w:rFonts w:ascii="Frutiger LT Pro 45 Light" w:hAnsi="Frutiger LT Pro 45 Light"/>
      <w:b/>
      <w:bCs/>
      <w:i w:val="0"/>
      <w:smallCaps/>
      <w:color w:val="4472C4"/>
      <w:spacing w:val="5"/>
    </w:rPr>
  </w:style>
  <w:style w:type="character" w:styleId="BookTitle">
    <w:name w:val="Book Title"/>
    <w:basedOn w:val="DefaultParagraphFont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pPr>
      <w:spacing w:after="200"/>
    </w:pPr>
    <w:rPr>
      <w:i/>
      <w:iCs/>
      <w:color w:val="44546A"/>
      <w:sz w:val="18"/>
      <w:szCs w:val="18"/>
    </w:rPr>
  </w:style>
  <w:style w:type="paragraph" w:styleId="Bibliography">
    <w:name w:val="Bibliography"/>
    <w:basedOn w:val="Normal"/>
    <w:next w:val="Normal"/>
    <w:autoRedefine/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paragraph" w:styleId="TOC4">
    <w:name w:val="toc 4"/>
    <w:basedOn w:val="Normal"/>
    <w:next w:val="Normal"/>
    <w:autoRedefine/>
    <w:pPr>
      <w:spacing w:after="100"/>
      <w:ind w:left="720"/>
    </w:pPr>
  </w:style>
  <w:style w:type="paragraph" w:styleId="TOC6">
    <w:name w:val="toc 6"/>
    <w:basedOn w:val="Normal"/>
    <w:next w:val="Normal"/>
    <w:autoRedefine/>
    <w:pPr>
      <w:spacing w:after="100"/>
      <w:ind w:left="1200"/>
    </w:pPr>
  </w:style>
  <w:style w:type="paragraph" w:styleId="TOC7">
    <w:name w:val="toc 7"/>
    <w:basedOn w:val="Normal"/>
    <w:next w:val="Normal"/>
    <w:autoRedefine/>
    <w:pPr>
      <w:spacing w:after="100"/>
      <w:ind w:left="1440"/>
    </w:pPr>
  </w:style>
  <w:style w:type="paragraph" w:styleId="BodyTextFirstIndent">
    <w:name w:val="Body Text First Indent"/>
    <w:basedOn w:val="BodyText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rPr>
      <w:rFonts w:ascii="Frutiger LT Pro 45 Light" w:hAnsi="Frutiger LT Pro 45 Light"/>
      <w:b w:val="0"/>
      <w:i w:val="0"/>
      <w:color w:val="404040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rPr>
      <w:rFonts w:ascii="Frutiger LT Pro 45 Light" w:hAnsi="Frutiger LT Pro 45 Light"/>
      <w:b w:val="0"/>
      <w:i w:val="0"/>
      <w:color w:val="404040"/>
      <w:sz w:val="16"/>
      <w:szCs w:val="16"/>
    </w:rPr>
  </w:style>
  <w:style w:type="paragraph" w:styleId="Closing">
    <w:name w:val="Closing"/>
    <w:basedOn w:val="Normal"/>
    <w:pPr>
      <w:ind w:left="4252"/>
    </w:pPr>
  </w:style>
  <w:style w:type="character" w:customStyle="1" w:styleId="ClosingChar">
    <w:name w:val="Closing Char"/>
    <w:basedOn w:val="DefaultParagraphFont"/>
    <w:rPr>
      <w:rFonts w:ascii="Frutiger LT Pro 45 Light" w:hAnsi="Frutiger LT Pro 45 Light"/>
      <w:b w:val="0"/>
      <w:i w:val="0"/>
      <w:color w:val="404040"/>
    </w:rPr>
  </w:style>
  <w:style w:type="character" w:styleId="CommentReference">
    <w:name w:val="annotation reference"/>
    <w:basedOn w:val="DefaultParagraphFont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rPr>
      <w:rFonts w:eastAsia="Calibr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rPr>
      <w:rFonts w:ascii="Frutiger LT Pro 45 Light" w:eastAsia="Times New Roman" w:hAnsi="Frutiger LT Pro 45 Light" w:cs="Arial"/>
      <w:b/>
      <w:bCs/>
      <w:i w:val="0"/>
      <w:color w:val="404040"/>
      <w:sz w:val="20"/>
      <w:szCs w:val="20"/>
      <w:lang w:val="en-US"/>
    </w:rPr>
  </w:style>
  <w:style w:type="paragraph" w:styleId="Date">
    <w:name w:val="Date"/>
    <w:basedOn w:val="Normal"/>
    <w:next w:val="Normal"/>
  </w:style>
  <w:style w:type="character" w:customStyle="1" w:styleId="DateChar">
    <w:name w:val="Date Char"/>
    <w:basedOn w:val="DefaultParagraphFont"/>
    <w:rPr>
      <w:rFonts w:ascii="Frutiger LT Pro 45 Light" w:hAnsi="Frutiger LT Pro 45 Light"/>
      <w:b w:val="0"/>
      <w:i w:val="0"/>
      <w:color w:val="404040"/>
    </w:rPr>
  </w:style>
  <w:style w:type="paragraph" w:styleId="DocumentMap">
    <w:name w:val="Document Map"/>
    <w:basedOn w:val="Normal"/>
    <w:autoRedefine/>
    <w:rPr>
      <w:sz w:val="26"/>
      <w:szCs w:val="26"/>
    </w:rPr>
  </w:style>
  <w:style w:type="character" w:customStyle="1" w:styleId="DocumentMapChar">
    <w:name w:val="Document Map Char"/>
    <w:basedOn w:val="DefaultParagraphFont"/>
    <w:rPr>
      <w:rFonts w:ascii="Frutiger LT Pro 45 Light" w:hAnsi="Frutiger LT Pro 45 Light"/>
      <w:b w:val="0"/>
      <w:i w:val="0"/>
      <w:color w:val="404040"/>
      <w:sz w:val="26"/>
      <w:szCs w:val="26"/>
    </w:rPr>
  </w:style>
  <w:style w:type="paragraph" w:styleId="E-mailSignature">
    <w:name w:val="E-mail Signature"/>
    <w:basedOn w:val="Normal"/>
  </w:style>
  <w:style w:type="character" w:customStyle="1" w:styleId="E-mailSignatureChar">
    <w:name w:val="E-mail Signature Char"/>
    <w:basedOn w:val="DefaultParagraphFont"/>
    <w:rPr>
      <w:rFonts w:ascii="Frutiger LT Pro 45 Light" w:hAnsi="Frutiger LT Pro 45 Light"/>
      <w:b w:val="0"/>
      <w:i w:val="0"/>
      <w:color w:val="404040"/>
    </w:rPr>
  </w:style>
  <w:style w:type="character" w:styleId="EndnoteReference">
    <w:name w:val="endnote reference"/>
    <w:basedOn w:val="DefaultParagraphFont"/>
    <w:rPr>
      <w:rFonts w:ascii="Frutiger LT Pro 45 Light" w:hAnsi="Frutiger LT Pro 45 Light"/>
      <w:b w:val="0"/>
      <w:i w:val="0"/>
      <w:position w:val="0"/>
      <w:vertAlign w:val="superscript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basedOn w:val="DefaultParagraphFont"/>
    <w:rPr>
      <w:rFonts w:ascii="Frutiger LT Pro 45 Light" w:hAnsi="Frutiger LT Pro 45 Light"/>
      <w:b w:val="0"/>
      <w:i w:val="0"/>
      <w:color w:val="404040"/>
      <w:sz w:val="20"/>
      <w:szCs w:val="20"/>
    </w:rPr>
  </w:style>
  <w:style w:type="paragraph" w:styleId="EnvelopeAddress">
    <w:name w:val="envelope address"/>
    <w:basedOn w:val="Normal"/>
    <w:autoRedefine/>
    <w:pPr>
      <w:ind w:left="2880"/>
    </w:pPr>
    <w:rPr>
      <w:rFonts w:eastAsia="MS Gothic" w:cs="Mangal"/>
    </w:rPr>
  </w:style>
  <w:style w:type="paragraph" w:styleId="EnvelopeReturn">
    <w:name w:val="envelope return"/>
    <w:basedOn w:val="Normal"/>
    <w:autoRedefine/>
    <w:rPr>
      <w:rFonts w:eastAsia="MS Gothic" w:cs="Mangal"/>
      <w:sz w:val="20"/>
      <w:szCs w:val="20"/>
    </w:rPr>
  </w:style>
  <w:style w:type="character" w:styleId="FollowedHyperlink">
    <w:name w:val="FollowedHyperlink"/>
    <w:basedOn w:val="DefaultParagraphFont"/>
    <w:rPr>
      <w:rFonts w:ascii="Frutiger LT Pro 45 Light" w:hAnsi="Frutiger LT Pro 45 Light"/>
      <w:b w:val="0"/>
      <w:i w:val="0"/>
      <w:color w:val="954F72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Frutiger LT Pro 45 Light" w:hAnsi="Frutiger LT Pro 45 Light"/>
      <w:b w:val="0"/>
      <w:i w:val="0"/>
      <w:color w:val="404040"/>
      <w:sz w:val="20"/>
      <w:szCs w:val="20"/>
    </w:rPr>
  </w:style>
  <w:style w:type="character" w:styleId="Hashtag">
    <w:name w:val="Hashtag"/>
    <w:basedOn w:val="DefaultParagraphFont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rPr>
      <w:i/>
      <w:iCs/>
    </w:rPr>
  </w:style>
  <w:style w:type="character" w:customStyle="1" w:styleId="HTMLAddressChar">
    <w:name w:val="HTML Address Char"/>
    <w:basedOn w:val="DefaultParagraphFont"/>
    <w:rPr>
      <w:rFonts w:ascii="Frutiger LT Pro 45 Light" w:hAnsi="Frutiger LT Pro 45 Light"/>
      <w:b w:val="0"/>
      <w:i/>
      <w:iCs/>
      <w:color w:val="404040"/>
    </w:rPr>
  </w:style>
  <w:style w:type="character" w:styleId="HTMLCite">
    <w:name w:val="HTML Cite"/>
    <w:basedOn w:val="DefaultParagraphFont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pPr>
      <w:ind w:left="240" w:hanging="240"/>
    </w:pPr>
  </w:style>
  <w:style w:type="paragraph" w:styleId="Index2">
    <w:name w:val="index 2"/>
    <w:basedOn w:val="Normal"/>
    <w:next w:val="Normal"/>
    <w:autoRedefine/>
    <w:pPr>
      <w:ind w:left="480" w:hanging="240"/>
    </w:pPr>
  </w:style>
  <w:style w:type="paragraph" w:styleId="Index9">
    <w:name w:val="index 9"/>
    <w:basedOn w:val="Normal"/>
    <w:next w:val="Normal"/>
    <w:autoRedefine/>
    <w:pPr>
      <w:ind w:left="2160" w:hanging="240"/>
    </w:pPr>
  </w:style>
  <w:style w:type="paragraph" w:styleId="IndexHeading">
    <w:name w:val="index heading"/>
    <w:basedOn w:val="Normal"/>
    <w:next w:val="Index1"/>
    <w:autoRedefine/>
    <w:rPr>
      <w:rFonts w:eastAsia="MS Gothic" w:cs="Mangal"/>
      <w:b/>
      <w:bCs/>
    </w:rPr>
  </w:style>
  <w:style w:type="character" w:styleId="LineNumber">
    <w:name w:val="line number"/>
    <w:basedOn w:val="DefaultParagraphFont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pPr>
      <w:ind w:left="283" w:hanging="283"/>
      <w:contextualSpacing/>
    </w:pPr>
  </w:style>
  <w:style w:type="paragraph" w:styleId="List2">
    <w:name w:val="List 2"/>
    <w:basedOn w:val="Normal"/>
    <w:pPr>
      <w:ind w:left="566" w:hanging="283"/>
      <w:contextualSpacing/>
    </w:pPr>
  </w:style>
  <w:style w:type="paragraph" w:styleId="List4">
    <w:name w:val="List 4"/>
    <w:basedOn w:val="Normal"/>
    <w:pPr>
      <w:ind w:left="1132" w:hanging="283"/>
      <w:contextualSpacing/>
    </w:pPr>
  </w:style>
  <w:style w:type="paragraph" w:styleId="List5">
    <w:name w:val="List 5"/>
    <w:basedOn w:val="Normal"/>
    <w:pPr>
      <w:ind w:left="1415" w:hanging="283"/>
      <w:contextualSpacing/>
    </w:pPr>
  </w:style>
  <w:style w:type="paragraph" w:styleId="ListBullet">
    <w:name w:val="List Bullet"/>
    <w:basedOn w:val="Normal"/>
    <w:pPr>
      <w:numPr>
        <w:numId w:val="5"/>
      </w:numPr>
      <w:contextualSpacing/>
    </w:pPr>
  </w:style>
  <w:style w:type="paragraph" w:styleId="ListBullet2">
    <w:name w:val="List Bullet 2"/>
    <w:basedOn w:val="Normal"/>
    <w:pPr>
      <w:numPr>
        <w:numId w:val="4"/>
      </w:numPr>
      <w:contextualSpacing/>
    </w:pPr>
  </w:style>
  <w:style w:type="paragraph" w:styleId="ListContinue">
    <w:name w:val="List Continue"/>
    <w:basedOn w:val="Normal"/>
    <w:pPr>
      <w:spacing w:after="120"/>
      <w:ind w:left="283"/>
      <w:contextualSpacing/>
    </w:pPr>
  </w:style>
  <w:style w:type="paragraph" w:styleId="ListNumber">
    <w:name w:val="List Number"/>
    <w:basedOn w:val="Normal"/>
    <w:pPr>
      <w:numPr>
        <w:numId w:val="3"/>
      </w:numPr>
      <w:contextualSpacing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nsolas" w:hAnsi="Consolas" w:cs="Consolas"/>
      <w:color w:val="404040"/>
      <w:sz w:val="20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 w:cs="Consolas"/>
      <w:b w:val="0"/>
      <w:i w:val="0"/>
      <w:color w:val="404040"/>
      <w:sz w:val="20"/>
      <w:szCs w:val="20"/>
    </w:rPr>
  </w:style>
  <w:style w:type="paragraph" w:styleId="NormalIndent">
    <w:name w:val="Normal Indent"/>
    <w:basedOn w:val="Normal"/>
    <w:pPr>
      <w:ind w:left="720"/>
    </w:p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ableofFigures">
    <w:name w:val="table of figures"/>
    <w:basedOn w:val="Normal"/>
    <w:next w:val="Normal"/>
  </w:style>
  <w:style w:type="character" w:styleId="UnresolvedMention">
    <w:name w:val="Unresolved Mention"/>
    <w:basedOn w:val="DefaultParagraphFont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pPr>
      <w:ind w:left="4252"/>
    </w:pPr>
  </w:style>
  <w:style w:type="character" w:customStyle="1" w:styleId="SignatureChar">
    <w:name w:val="Signature Char"/>
    <w:basedOn w:val="DefaultParagraphFont"/>
    <w:rPr>
      <w:rFonts w:ascii="Frutiger LT Pro 45 Light" w:hAnsi="Frutiger LT Pro 45 Light"/>
      <w:b w:val="0"/>
      <w:i w:val="0"/>
      <w:color w:val="404040"/>
    </w:rPr>
  </w:style>
  <w:style w:type="paragraph" w:styleId="Salutation">
    <w:name w:val="Salutation"/>
    <w:basedOn w:val="Normal"/>
    <w:next w:val="Normal"/>
  </w:style>
  <w:style w:type="character" w:customStyle="1" w:styleId="SalutationChar">
    <w:name w:val="Salutation Char"/>
    <w:basedOn w:val="DefaultParagraphFont"/>
    <w:rPr>
      <w:rFonts w:ascii="Frutiger LT Pro 45 Light" w:hAnsi="Frutiger LT Pro 45 Light"/>
      <w:b w:val="0"/>
      <w:i w:val="0"/>
      <w:color w:val="404040"/>
    </w:rPr>
  </w:style>
  <w:style w:type="paragraph" w:styleId="PlainText">
    <w:name w:val="Plain Text"/>
    <w:basedOn w:val="Normal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rPr>
      <w:rFonts w:ascii="Frutiger LT Pro 45 Light" w:hAnsi="Frutiger LT Pro 45 Light" w:cs="Consolas"/>
      <w:b w:val="0"/>
      <w:i w:val="0"/>
      <w:color w:val="404040"/>
      <w:sz w:val="21"/>
      <w:szCs w:val="21"/>
    </w:rPr>
  </w:style>
  <w:style w:type="character" w:styleId="PlaceholderText">
    <w:name w:val="Placeholder Text"/>
    <w:basedOn w:val="DefaultParagraphFont"/>
    <w:rPr>
      <w:rFonts w:ascii="Frutiger LT Pro 45 Light" w:hAnsi="Frutiger LT Pro 45 Light"/>
      <w:b w:val="0"/>
      <w:i w:val="0"/>
      <w:color w:val="808080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eastAsia="Times New Roman" w:hAnsi="Times New Roman" w:cs="Times New Roman"/>
      <w:color w:val="auto"/>
      <w:kern w:val="0"/>
      <w:sz w:val="24"/>
      <w:lang w:eastAsia="en-IN"/>
    </w:rPr>
  </w:style>
  <w:style w:type="character" w:customStyle="1" w:styleId="spellingerror">
    <w:name w:val="spellingerror"/>
    <w:basedOn w:val="DefaultParagraphFont"/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numbering" w:customStyle="1" w:styleId="LFO11">
    <w:name w:val="LFO11"/>
    <w:basedOn w:val="NoList"/>
    <w:pPr>
      <w:numPr>
        <w:numId w:val="3"/>
      </w:numPr>
    </w:pPr>
  </w:style>
  <w:style w:type="numbering" w:customStyle="1" w:styleId="LFO15">
    <w:name w:val="LFO15"/>
    <w:basedOn w:val="NoList"/>
    <w:pPr>
      <w:numPr>
        <w:numId w:val="4"/>
      </w:numPr>
    </w:pPr>
  </w:style>
  <w:style w:type="numbering" w:customStyle="1" w:styleId="LFO16">
    <w:name w:val="LFO16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PRERANA BHOSALE</dc:creator>
  <dc:description/>
  <cp:lastModifiedBy>PRERANA BHOSALE</cp:lastModifiedBy>
  <cp:revision>2</cp:revision>
  <dcterms:created xsi:type="dcterms:W3CDTF">2023-08-31T07:25:00Z</dcterms:created>
  <dcterms:modified xsi:type="dcterms:W3CDTF">2023-08-31T07:25:00Z</dcterms:modified>
</cp:coreProperties>
</file>